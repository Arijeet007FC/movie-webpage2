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5922" w14:textId="77777777" w:rsidR="00D02793" w:rsidRDefault="00D02793">
      <w:r>
        <w:t>Top rated</w:t>
      </w:r>
    </w:p>
    <w:p w14:paraId="7D2098EE" w14:textId="77777777" w:rsidR="00D02793" w:rsidRDefault="00D02793">
      <w:r>
        <w:t>Hindi</w:t>
      </w:r>
    </w:p>
    <w:p w14:paraId="1DDCA7BE" w14:textId="77777777" w:rsidR="002F74DE" w:rsidRDefault="002F74DE">
      <w:r>
        <w:t>1.KGF2</w:t>
      </w:r>
    </w:p>
    <w:p w14:paraId="32552B29" w14:textId="77777777" w:rsidR="00E54286" w:rsidRDefault="00E54286" w:rsidP="00E54286">
      <w:pPr>
        <w:pStyle w:val="ListParagraph"/>
        <w:numPr>
          <w:ilvl w:val="0"/>
          <w:numId w:val="15"/>
        </w:numPr>
      </w:pPr>
      <w:r>
        <w:t>Language -</w:t>
      </w:r>
      <w:proofErr w:type="spellStart"/>
      <w:r>
        <w:t>hindi</w:t>
      </w:r>
      <w:proofErr w:type="spellEnd"/>
      <w:r>
        <w:t xml:space="preserve"> dub</w:t>
      </w:r>
    </w:p>
    <w:p w14:paraId="3C1BF44C" w14:textId="420DF2CC" w:rsidR="008D0644" w:rsidRDefault="00990ED0" w:rsidP="008D0644">
      <w:pPr>
        <w:pStyle w:val="ListParagraph"/>
        <w:numPr>
          <w:ilvl w:val="0"/>
          <w:numId w:val="15"/>
        </w:numPr>
      </w:pPr>
      <w:r>
        <w:t xml:space="preserve">Overview </w:t>
      </w:r>
      <w:r w:rsidR="008D0644">
        <w:t>–</w:t>
      </w:r>
      <w:r w:rsidR="000E4A63">
        <w:t xml:space="preserve">In the blood-soaked Kolar Gold Fields, Rocky’s name strikes fear into his foes. While his allies look up to him, the government sees him as a threat to law and order. </w:t>
      </w:r>
    </w:p>
    <w:p w14:paraId="3DCD8497" w14:textId="443C3C7F" w:rsidR="00B2597D" w:rsidRDefault="00B2597D" w:rsidP="008D0644">
      <w:pPr>
        <w:pStyle w:val="ListParagraph"/>
        <w:numPr>
          <w:ilvl w:val="0"/>
          <w:numId w:val="15"/>
        </w:numPr>
      </w:pPr>
      <w:r>
        <w:t>Rating -</w:t>
      </w:r>
      <w:r w:rsidR="000E4A63">
        <w:t>8.4(IMDb)</w:t>
      </w:r>
    </w:p>
    <w:p w14:paraId="7A4C9AE8" w14:textId="366C5875" w:rsidR="006460E8" w:rsidRDefault="00CB43ED" w:rsidP="008D0644">
      <w:pPr>
        <w:pStyle w:val="ListParagraph"/>
        <w:numPr>
          <w:ilvl w:val="0"/>
          <w:numId w:val="15"/>
        </w:numPr>
      </w:pPr>
      <w:r>
        <w:t>Genres-Action drama, crime</w:t>
      </w:r>
    </w:p>
    <w:p w14:paraId="67DFA6E5" w14:textId="3FBC70A5" w:rsidR="006460E8" w:rsidRDefault="006460E8" w:rsidP="008D0644">
      <w:pPr>
        <w:pStyle w:val="ListParagraph"/>
        <w:numPr>
          <w:ilvl w:val="0"/>
          <w:numId w:val="15"/>
        </w:numPr>
      </w:pPr>
      <w:r>
        <w:t xml:space="preserve">Release </w:t>
      </w:r>
      <w:r w:rsidR="00CD0AB4">
        <w:t>date-13 April ,2022</w:t>
      </w:r>
    </w:p>
    <w:p w14:paraId="7B04A038" w14:textId="77777777" w:rsidR="006460E8" w:rsidRDefault="006460E8" w:rsidP="008D0644">
      <w:pPr>
        <w:pStyle w:val="ListParagraph"/>
        <w:numPr>
          <w:ilvl w:val="0"/>
          <w:numId w:val="15"/>
        </w:numPr>
      </w:pPr>
      <w:r>
        <w:t>Origin country-India</w:t>
      </w:r>
    </w:p>
    <w:p w14:paraId="726EC884" w14:textId="588FF8CC" w:rsidR="006460E8" w:rsidRDefault="00CD0AB4" w:rsidP="008D0644">
      <w:pPr>
        <w:pStyle w:val="ListParagraph"/>
        <w:numPr>
          <w:ilvl w:val="0"/>
          <w:numId w:val="15"/>
        </w:numPr>
      </w:pPr>
      <w:r>
        <w:t>Budget-125</w:t>
      </w:r>
    </w:p>
    <w:p w14:paraId="0C918CCF" w14:textId="46407224" w:rsidR="00B2597D" w:rsidRDefault="00B2597D" w:rsidP="008D0644">
      <w:pPr>
        <w:pStyle w:val="ListParagraph"/>
        <w:numPr>
          <w:ilvl w:val="0"/>
          <w:numId w:val="15"/>
        </w:numPr>
      </w:pPr>
      <w:r>
        <w:t xml:space="preserve">Vote count </w:t>
      </w:r>
      <w:r w:rsidR="00923371">
        <w:t>-</w:t>
      </w:r>
      <w:r w:rsidR="000E4A63">
        <w:t>130k</w:t>
      </w:r>
    </w:p>
    <w:p w14:paraId="4B03FECA" w14:textId="77777777" w:rsidR="00923371" w:rsidRDefault="00923371" w:rsidP="008D0644">
      <w:pPr>
        <w:pStyle w:val="ListParagraph"/>
        <w:numPr>
          <w:ilvl w:val="0"/>
          <w:numId w:val="15"/>
        </w:numPr>
      </w:pPr>
      <w:r>
        <w:t>Review-</w:t>
      </w:r>
    </w:p>
    <w:p w14:paraId="735261D9" w14:textId="54CE93FB" w:rsidR="00923371" w:rsidRDefault="00E54EBA" w:rsidP="008D0644">
      <w:pPr>
        <w:pStyle w:val="ListParagraph"/>
        <w:numPr>
          <w:ilvl w:val="0"/>
          <w:numId w:val="15"/>
        </w:numPr>
      </w:pPr>
      <w:proofErr w:type="spellStart"/>
      <w:r>
        <w:t>Bahubali</w:t>
      </w:r>
      <w:proofErr w:type="spellEnd"/>
      <w:r>
        <w:t xml:space="preserve"> 2</w:t>
      </w:r>
    </w:p>
    <w:p w14:paraId="43F1CAF6" w14:textId="47EBAB28" w:rsidR="00923371" w:rsidRDefault="00923371" w:rsidP="00E54EBA">
      <w:pPr>
        <w:pStyle w:val="ListParagraph"/>
        <w:numPr>
          <w:ilvl w:val="1"/>
          <w:numId w:val="15"/>
        </w:numPr>
      </w:pPr>
      <w:r>
        <w:t>Language -</w:t>
      </w:r>
      <w:proofErr w:type="spellStart"/>
      <w:r>
        <w:t>hindi</w:t>
      </w:r>
      <w:proofErr w:type="spellEnd"/>
      <w:r>
        <w:t xml:space="preserve"> </w:t>
      </w:r>
      <w:r w:rsidR="00E54EBA">
        <w:t>dub</w:t>
      </w:r>
    </w:p>
    <w:p w14:paraId="6E535768" w14:textId="3E1531AC" w:rsidR="00923371" w:rsidRDefault="00923371" w:rsidP="00D54A8A">
      <w:pPr>
        <w:pStyle w:val="ListParagraph"/>
        <w:numPr>
          <w:ilvl w:val="1"/>
          <w:numId w:val="15"/>
        </w:numPr>
      </w:pPr>
      <w:r>
        <w:t>Overview –</w:t>
      </w:r>
      <w:r w:rsidR="00785088">
        <w:t xml:space="preserve">When Shiva, the son of </w:t>
      </w:r>
      <w:proofErr w:type="spellStart"/>
      <w:r w:rsidR="00785088">
        <w:t>Bahubali</w:t>
      </w:r>
      <w:proofErr w:type="spellEnd"/>
      <w:r w:rsidR="00785088">
        <w:t xml:space="preserve">, learns about his heritage, he begins to look for answers. His story is juxtaposed with past events that unfolded in the </w:t>
      </w:r>
      <w:proofErr w:type="spellStart"/>
      <w:r w:rsidR="00785088">
        <w:t>Mahishmati</w:t>
      </w:r>
      <w:proofErr w:type="spellEnd"/>
      <w:r w:rsidR="00785088">
        <w:t xml:space="preserve"> Kingdom.</w:t>
      </w:r>
    </w:p>
    <w:p w14:paraId="3FD36286" w14:textId="1E69BF72" w:rsidR="00923371" w:rsidRDefault="00923371" w:rsidP="00D54A8A">
      <w:pPr>
        <w:pStyle w:val="ListParagraph"/>
        <w:numPr>
          <w:ilvl w:val="1"/>
          <w:numId w:val="15"/>
        </w:numPr>
      </w:pPr>
      <w:r>
        <w:t>Rating –</w:t>
      </w:r>
      <w:r w:rsidR="00251A3B">
        <w:t>8</w:t>
      </w:r>
      <w:r w:rsidR="00D5109E">
        <w:t>.2(IMDb)</w:t>
      </w:r>
    </w:p>
    <w:p w14:paraId="208FAC97" w14:textId="309A4973" w:rsidR="00923371" w:rsidRDefault="00CA599F" w:rsidP="00D54A8A">
      <w:pPr>
        <w:pStyle w:val="ListParagraph"/>
        <w:numPr>
          <w:ilvl w:val="1"/>
          <w:numId w:val="15"/>
        </w:numPr>
      </w:pPr>
      <w:r>
        <w:t>Genres-</w:t>
      </w:r>
      <w:proofErr w:type="spellStart"/>
      <w:r>
        <w:t>Action,drama</w:t>
      </w:r>
      <w:proofErr w:type="spellEnd"/>
    </w:p>
    <w:p w14:paraId="2E6D24D1" w14:textId="5B5DC5DC" w:rsidR="00923371" w:rsidRDefault="00923371" w:rsidP="00D54A8A">
      <w:pPr>
        <w:pStyle w:val="ListParagraph"/>
        <w:numPr>
          <w:ilvl w:val="1"/>
          <w:numId w:val="15"/>
        </w:numPr>
      </w:pPr>
      <w:r>
        <w:t xml:space="preserve">Release </w:t>
      </w:r>
      <w:r w:rsidR="00580F2E">
        <w:t>date-28april,2017</w:t>
      </w:r>
    </w:p>
    <w:p w14:paraId="69A10D9C" w14:textId="5C930C29" w:rsidR="00923371" w:rsidRDefault="00923371" w:rsidP="00D54A8A">
      <w:pPr>
        <w:pStyle w:val="ListParagraph"/>
        <w:numPr>
          <w:ilvl w:val="1"/>
          <w:numId w:val="15"/>
        </w:numPr>
      </w:pPr>
      <w:r>
        <w:t>Origin country-India</w:t>
      </w:r>
    </w:p>
    <w:p w14:paraId="630B4213" w14:textId="0032C7E1" w:rsidR="00923371" w:rsidRDefault="00580F2E" w:rsidP="00D54A8A">
      <w:pPr>
        <w:pStyle w:val="ListParagraph"/>
        <w:numPr>
          <w:ilvl w:val="1"/>
          <w:numId w:val="15"/>
        </w:numPr>
      </w:pPr>
      <w:r>
        <w:t>Budget-250 crores</w:t>
      </w:r>
    </w:p>
    <w:p w14:paraId="1B06EB14" w14:textId="34568FD5" w:rsidR="00923371" w:rsidRDefault="00923371" w:rsidP="00D54A8A">
      <w:pPr>
        <w:pStyle w:val="ListParagraph"/>
        <w:numPr>
          <w:ilvl w:val="1"/>
          <w:numId w:val="15"/>
        </w:numPr>
      </w:pPr>
      <w:r>
        <w:t>Vote count –</w:t>
      </w:r>
      <w:r w:rsidR="00CA599F">
        <w:t>101k</w:t>
      </w:r>
    </w:p>
    <w:p w14:paraId="737523A5" w14:textId="0C539163" w:rsidR="00923371" w:rsidRDefault="00923371" w:rsidP="00923371">
      <w:pPr>
        <w:pStyle w:val="ListParagraph"/>
        <w:numPr>
          <w:ilvl w:val="1"/>
          <w:numId w:val="15"/>
        </w:numPr>
      </w:pPr>
      <w:r>
        <w:t>Review-</w:t>
      </w:r>
    </w:p>
    <w:p w14:paraId="0CCD036E" w14:textId="77777777" w:rsidR="006C371C" w:rsidRDefault="003601C9">
      <w:r>
        <w:t>3.</w:t>
      </w:r>
      <w:r w:rsidR="006C371C">
        <w:t>SARDAR UDHAM</w:t>
      </w:r>
    </w:p>
    <w:p w14:paraId="30093DE5" w14:textId="69F779AA" w:rsidR="006C371C" w:rsidRDefault="006C371C" w:rsidP="006C371C">
      <w:pPr>
        <w:pStyle w:val="ListParagraph"/>
        <w:numPr>
          <w:ilvl w:val="0"/>
          <w:numId w:val="16"/>
        </w:numPr>
      </w:pPr>
      <w:r>
        <w:t>Language-</w:t>
      </w:r>
      <w:proofErr w:type="spellStart"/>
      <w:r>
        <w:t>hindi</w:t>
      </w:r>
      <w:proofErr w:type="spellEnd"/>
    </w:p>
    <w:p w14:paraId="56035496" w14:textId="59FBC40C" w:rsidR="006C371C" w:rsidRDefault="00E04833" w:rsidP="006C371C">
      <w:pPr>
        <w:pStyle w:val="ListParagraph"/>
        <w:numPr>
          <w:ilvl w:val="0"/>
          <w:numId w:val="16"/>
        </w:numPr>
      </w:pPr>
      <w:r>
        <w:t xml:space="preserve">Overview- A biopic </w:t>
      </w:r>
      <w:r w:rsidR="003E56CD">
        <w:t xml:space="preserve">detailing the 2 decades that Punjabi Sikh revolutionary </w:t>
      </w:r>
      <w:proofErr w:type="spellStart"/>
      <w:r w:rsidR="003E56CD">
        <w:t>Udham</w:t>
      </w:r>
      <w:proofErr w:type="spellEnd"/>
      <w:r w:rsidR="003E56CD">
        <w:t xml:space="preserve"> Singh spent planning the assassination of the man responsible for the </w:t>
      </w:r>
      <w:proofErr w:type="spellStart"/>
      <w:r w:rsidR="003E56CD">
        <w:t>Jallianwala</w:t>
      </w:r>
      <w:proofErr w:type="spellEnd"/>
      <w:r w:rsidR="003E56CD">
        <w:t xml:space="preserve"> </w:t>
      </w:r>
      <w:proofErr w:type="spellStart"/>
      <w:r w:rsidR="003E56CD">
        <w:t>Bagh</w:t>
      </w:r>
      <w:proofErr w:type="spellEnd"/>
      <w:r w:rsidR="003E56CD">
        <w:t xml:space="preserve"> massacre.</w:t>
      </w:r>
    </w:p>
    <w:p w14:paraId="2A9CEDFB" w14:textId="7F20432F" w:rsidR="003E56CD" w:rsidRDefault="003E56CD" w:rsidP="006C371C">
      <w:pPr>
        <w:pStyle w:val="ListParagraph"/>
        <w:numPr>
          <w:ilvl w:val="0"/>
          <w:numId w:val="16"/>
        </w:numPr>
      </w:pPr>
      <w:r>
        <w:t>Rating-8.4</w:t>
      </w:r>
    </w:p>
    <w:p w14:paraId="60ED5A5E" w14:textId="77777777" w:rsidR="0014185F" w:rsidRDefault="0014185F" w:rsidP="006C371C">
      <w:pPr>
        <w:pStyle w:val="ListParagraph"/>
        <w:numPr>
          <w:ilvl w:val="0"/>
          <w:numId w:val="16"/>
        </w:numPr>
      </w:pPr>
      <w:r>
        <w:t>Genres-Biography ,</w:t>
      </w:r>
      <w:proofErr w:type="spellStart"/>
      <w:r>
        <w:t>Crime,Drama</w:t>
      </w:r>
      <w:proofErr w:type="spellEnd"/>
    </w:p>
    <w:p w14:paraId="0CB0A25E" w14:textId="6B577938" w:rsidR="0014185F" w:rsidRDefault="0014185F" w:rsidP="006C371C">
      <w:pPr>
        <w:pStyle w:val="ListParagraph"/>
        <w:numPr>
          <w:ilvl w:val="0"/>
          <w:numId w:val="16"/>
        </w:numPr>
      </w:pPr>
      <w:r>
        <w:t>Release date-16. October,</w:t>
      </w:r>
      <w:r w:rsidR="005A31F2">
        <w:t>2021</w:t>
      </w:r>
    </w:p>
    <w:p w14:paraId="6EAB7971" w14:textId="77777777" w:rsidR="0014185F" w:rsidRDefault="0014185F" w:rsidP="006C371C">
      <w:pPr>
        <w:pStyle w:val="ListParagraph"/>
        <w:numPr>
          <w:ilvl w:val="0"/>
          <w:numId w:val="16"/>
        </w:numPr>
      </w:pPr>
      <w:r>
        <w:t>Origin country-India</w:t>
      </w:r>
    </w:p>
    <w:p w14:paraId="5FF120EC" w14:textId="5AB3C921" w:rsidR="0014185F" w:rsidRDefault="005A31F2" w:rsidP="006C371C">
      <w:pPr>
        <w:pStyle w:val="ListParagraph"/>
        <w:numPr>
          <w:ilvl w:val="0"/>
          <w:numId w:val="16"/>
        </w:numPr>
      </w:pPr>
      <w:r>
        <w:t>Budget-80 crores</w:t>
      </w:r>
    </w:p>
    <w:p w14:paraId="16211D2E" w14:textId="77777777" w:rsidR="005A31F2" w:rsidRDefault="0014185F" w:rsidP="006C371C">
      <w:pPr>
        <w:pStyle w:val="ListParagraph"/>
        <w:numPr>
          <w:ilvl w:val="0"/>
          <w:numId w:val="16"/>
        </w:numPr>
      </w:pPr>
      <w:r>
        <w:t xml:space="preserve">Vote </w:t>
      </w:r>
      <w:r w:rsidR="005A31F2">
        <w:t>count-42k</w:t>
      </w:r>
    </w:p>
    <w:p w14:paraId="0F693C50" w14:textId="0A6F199A" w:rsidR="005A31F2" w:rsidRDefault="005A31F2" w:rsidP="006C371C">
      <w:pPr>
        <w:pStyle w:val="ListParagraph"/>
        <w:numPr>
          <w:ilvl w:val="0"/>
          <w:numId w:val="16"/>
        </w:numPr>
      </w:pPr>
      <w:r>
        <w:t>Review-</w:t>
      </w:r>
    </w:p>
    <w:p w14:paraId="51579CFF" w14:textId="533B914B" w:rsidR="00923371" w:rsidRDefault="00923371" w:rsidP="001E34AC">
      <w:pPr>
        <w:pStyle w:val="ListParagraph"/>
      </w:pPr>
    </w:p>
    <w:p w14:paraId="69762BC3" w14:textId="2570BCCE" w:rsidR="001E34AC" w:rsidRDefault="001E34AC">
      <w:r>
        <w:t>4.KANTARA</w:t>
      </w:r>
    </w:p>
    <w:p w14:paraId="7107F0BE" w14:textId="3DDB309D" w:rsidR="001E34AC" w:rsidRDefault="001E34AC" w:rsidP="001E34AC">
      <w:pPr>
        <w:pStyle w:val="ListParagraph"/>
        <w:numPr>
          <w:ilvl w:val="0"/>
          <w:numId w:val="17"/>
        </w:numPr>
      </w:pPr>
      <w:r>
        <w:t>Language-</w:t>
      </w:r>
      <w:proofErr w:type="spellStart"/>
      <w:r>
        <w:t>hindi</w:t>
      </w:r>
      <w:proofErr w:type="spellEnd"/>
    </w:p>
    <w:p w14:paraId="1CE4D9CB" w14:textId="232033D6" w:rsidR="00D437C2" w:rsidRDefault="006E09C1" w:rsidP="001E34AC">
      <w:pPr>
        <w:pStyle w:val="ListParagraph"/>
        <w:numPr>
          <w:ilvl w:val="0"/>
          <w:numId w:val="17"/>
        </w:numPr>
      </w:pPr>
      <w:r>
        <w:t xml:space="preserve">Overview-It involves culture of </w:t>
      </w:r>
      <w:proofErr w:type="spellStart"/>
      <w:r>
        <w:t>Kambla</w:t>
      </w:r>
      <w:proofErr w:type="spellEnd"/>
      <w:r>
        <w:t xml:space="preserve"> and </w:t>
      </w:r>
      <w:proofErr w:type="spellStart"/>
      <w:r>
        <w:t>Bhootha</w:t>
      </w:r>
      <w:proofErr w:type="spellEnd"/>
      <w:r>
        <w:t xml:space="preserve"> Kola. A human and nature conflict where Shiva is a rebel who defends his village and nature. A death leads to war between villagers and evil </w:t>
      </w:r>
      <w:r w:rsidR="00C213C5">
        <w:t>forces.</w:t>
      </w:r>
    </w:p>
    <w:p w14:paraId="10B39FBF" w14:textId="37E3B42D" w:rsidR="00D437C2" w:rsidRDefault="00C213C5" w:rsidP="001E34AC">
      <w:pPr>
        <w:pStyle w:val="ListParagraph"/>
        <w:numPr>
          <w:ilvl w:val="0"/>
          <w:numId w:val="17"/>
        </w:numPr>
      </w:pPr>
      <w:r>
        <w:t>Ratings-9.1</w:t>
      </w:r>
    </w:p>
    <w:p w14:paraId="0B39565F" w14:textId="6F25C5CC" w:rsidR="00D437C2" w:rsidRDefault="00C213C5" w:rsidP="001E34AC">
      <w:pPr>
        <w:pStyle w:val="ListParagraph"/>
        <w:numPr>
          <w:ilvl w:val="0"/>
          <w:numId w:val="17"/>
        </w:numPr>
      </w:pPr>
      <w:r>
        <w:t xml:space="preserve">Genres-Action </w:t>
      </w:r>
      <w:proofErr w:type="spellStart"/>
      <w:r>
        <w:t>Adventure</w:t>
      </w:r>
      <w:r w:rsidR="00C91050">
        <w:t>,drama</w:t>
      </w:r>
      <w:proofErr w:type="spellEnd"/>
    </w:p>
    <w:p w14:paraId="068FD875" w14:textId="08235CAD" w:rsidR="00121D6E" w:rsidRDefault="00121D6E" w:rsidP="001E34AC">
      <w:pPr>
        <w:pStyle w:val="ListParagraph"/>
        <w:numPr>
          <w:ilvl w:val="0"/>
          <w:numId w:val="17"/>
        </w:numPr>
      </w:pPr>
      <w:r>
        <w:t xml:space="preserve">Release </w:t>
      </w:r>
      <w:r w:rsidR="00C91050">
        <w:t>date-30 September,2022</w:t>
      </w:r>
    </w:p>
    <w:p w14:paraId="42F80B3A" w14:textId="77777777" w:rsidR="00121D6E" w:rsidRDefault="00121D6E" w:rsidP="001E34AC">
      <w:pPr>
        <w:pStyle w:val="ListParagraph"/>
        <w:numPr>
          <w:ilvl w:val="0"/>
          <w:numId w:val="17"/>
        </w:numPr>
      </w:pPr>
      <w:r>
        <w:t>Origin country-India</w:t>
      </w:r>
    </w:p>
    <w:p w14:paraId="576FBA33" w14:textId="73629A84" w:rsidR="00121D6E" w:rsidRDefault="008E5B6D" w:rsidP="001E34AC">
      <w:pPr>
        <w:pStyle w:val="ListParagraph"/>
        <w:numPr>
          <w:ilvl w:val="0"/>
          <w:numId w:val="17"/>
        </w:numPr>
      </w:pPr>
      <w:r>
        <w:t>Budget-16 crores</w:t>
      </w:r>
    </w:p>
    <w:p w14:paraId="35003CFB" w14:textId="153EEB54" w:rsidR="00121D6E" w:rsidRDefault="00121D6E" w:rsidP="00121D6E">
      <w:pPr>
        <w:pStyle w:val="ListParagraph"/>
        <w:numPr>
          <w:ilvl w:val="0"/>
          <w:numId w:val="17"/>
        </w:numPr>
      </w:pPr>
      <w:r>
        <w:t xml:space="preserve">Vote </w:t>
      </w:r>
      <w:r w:rsidR="008E5B6D">
        <w:t>count-</w:t>
      </w:r>
      <w:r w:rsidR="003A1B2F">
        <w:t>6</w:t>
      </w:r>
      <w:r w:rsidR="008E5B6D">
        <w:t>2k</w:t>
      </w:r>
    </w:p>
    <w:p w14:paraId="37C94B25" w14:textId="24CDD0BA" w:rsidR="00121D6E" w:rsidRDefault="004D03A6" w:rsidP="00121D6E">
      <w:pPr>
        <w:pStyle w:val="ListParagraph"/>
        <w:numPr>
          <w:ilvl w:val="0"/>
          <w:numId w:val="17"/>
        </w:numPr>
      </w:pPr>
      <w:r>
        <w:t>Review</w:t>
      </w:r>
    </w:p>
    <w:p w14:paraId="7579D052" w14:textId="650A2528" w:rsidR="001E34AC" w:rsidRDefault="003A1B2F">
      <w:r>
        <w:t>5.SITA RAMAN</w:t>
      </w:r>
    </w:p>
    <w:p w14:paraId="3971B644" w14:textId="5E33BBF3" w:rsidR="004D03A6" w:rsidRDefault="0072597D" w:rsidP="003A1B2F">
      <w:pPr>
        <w:pStyle w:val="ListParagraph"/>
        <w:numPr>
          <w:ilvl w:val="1"/>
          <w:numId w:val="15"/>
        </w:numPr>
      </w:pPr>
      <w:r>
        <w:t>Language-Telugu</w:t>
      </w:r>
    </w:p>
    <w:p w14:paraId="3451DD4D" w14:textId="6C5F5BEE" w:rsidR="004D03A6" w:rsidRDefault="0072597D" w:rsidP="0072597D">
      <w:pPr>
        <w:pStyle w:val="ListParagraph"/>
        <w:numPr>
          <w:ilvl w:val="1"/>
          <w:numId w:val="15"/>
        </w:numPr>
      </w:pPr>
      <w:r>
        <w:t xml:space="preserve">Overview-An orphan soldier, Lieutenant Ram's life changes, after he gets a letter from a girl named </w:t>
      </w:r>
      <w:proofErr w:type="spellStart"/>
      <w:r>
        <w:t>Sita</w:t>
      </w:r>
      <w:proofErr w:type="spellEnd"/>
      <w:r>
        <w:t xml:space="preserve">. He meets her and love blossoms between them. When he comes back to his camp in </w:t>
      </w:r>
      <w:proofErr w:type="spellStart"/>
      <w:r>
        <w:t>Kashmir,After</w:t>
      </w:r>
      <w:proofErr w:type="spellEnd"/>
      <w:r>
        <w:t xml:space="preserve"> he gets caught </w:t>
      </w:r>
      <w:r w:rsidR="00032247">
        <w:t xml:space="preserve">in </w:t>
      </w:r>
      <w:proofErr w:type="spellStart"/>
      <w:r w:rsidR="00032247">
        <w:t>jail,he</w:t>
      </w:r>
      <w:proofErr w:type="spellEnd"/>
      <w:r w:rsidR="00032247">
        <w:t xml:space="preserve"> sends a letter to </w:t>
      </w:r>
      <w:proofErr w:type="spellStart"/>
      <w:r w:rsidR="00032247">
        <w:t>Sita</w:t>
      </w:r>
      <w:proofErr w:type="spellEnd"/>
      <w:r w:rsidR="00032247">
        <w:t xml:space="preserve"> which won’t reach her.</w:t>
      </w:r>
    </w:p>
    <w:p w14:paraId="769CF697" w14:textId="39F26B22" w:rsidR="004D03A6" w:rsidRDefault="0072597D" w:rsidP="00032247">
      <w:pPr>
        <w:pStyle w:val="ListParagraph"/>
        <w:numPr>
          <w:ilvl w:val="1"/>
          <w:numId w:val="15"/>
        </w:numPr>
      </w:pPr>
      <w:r>
        <w:t>Ratings-8.5</w:t>
      </w:r>
    </w:p>
    <w:p w14:paraId="4A26FDC9" w14:textId="01E3ECFE" w:rsidR="004D03A6" w:rsidRDefault="00B42420" w:rsidP="00B42420">
      <w:pPr>
        <w:pStyle w:val="ListParagraph"/>
        <w:numPr>
          <w:ilvl w:val="1"/>
          <w:numId w:val="15"/>
        </w:numPr>
      </w:pPr>
      <w:r>
        <w:t>Genres-Action drama, mystery</w:t>
      </w:r>
    </w:p>
    <w:p w14:paraId="1E0E1176" w14:textId="265F1FA6" w:rsidR="004D03A6" w:rsidRDefault="004D03A6" w:rsidP="00B42420">
      <w:pPr>
        <w:pStyle w:val="ListParagraph"/>
        <w:numPr>
          <w:ilvl w:val="1"/>
          <w:numId w:val="15"/>
        </w:numPr>
      </w:pPr>
      <w:r>
        <w:t xml:space="preserve">Release </w:t>
      </w:r>
      <w:r w:rsidR="00B42420">
        <w:t>date-August 5,2022</w:t>
      </w:r>
    </w:p>
    <w:p w14:paraId="225933DE" w14:textId="010DDF3D" w:rsidR="004D03A6" w:rsidRDefault="004D03A6" w:rsidP="00B42420">
      <w:pPr>
        <w:pStyle w:val="ListParagraph"/>
        <w:numPr>
          <w:ilvl w:val="1"/>
          <w:numId w:val="15"/>
        </w:numPr>
      </w:pPr>
      <w:r>
        <w:t>Origin country-India</w:t>
      </w:r>
    </w:p>
    <w:p w14:paraId="2F3EA989" w14:textId="561CA6A1" w:rsidR="004D03A6" w:rsidRDefault="00B42420" w:rsidP="00B42420">
      <w:pPr>
        <w:pStyle w:val="ListParagraph"/>
        <w:numPr>
          <w:ilvl w:val="1"/>
          <w:numId w:val="15"/>
        </w:numPr>
      </w:pPr>
      <w:r>
        <w:t>Budget-30 crores</w:t>
      </w:r>
    </w:p>
    <w:p w14:paraId="5C9F9785" w14:textId="77777777" w:rsidR="00B42420" w:rsidRDefault="004D03A6" w:rsidP="00B42420">
      <w:pPr>
        <w:pStyle w:val="ListParagraph"/>
        <w:numPr>
          <w:ilvl w:val="1"/>
          <w:numId w:val="15"/>
        </w:numPr>
      </w:pPr>
      <w:r>
        <w:t xml:space="preserve">Vote </w:t>
      </w:r>
      <w:r w:rsidR="00B42420">
        <w:t>count-41k</w:t>
      </w:r>
    </w:p>
    <w:p w14:paraId="6A4D08C4" w14:textId="4175BB4F" w:rsidR="004D03A6" w:rsidRDefault="004D03A6" w:rsidP="00B42420">
      <w:pPr>
        <w:pStyle w:val="ListParagraph"/>
        <w:numPr>
          <w:ilvl w:val="1"/>
          <w:numId w:val="15"/>
        </w:numPr>
      </w:pPr>
      <w:r>
        <w:t>Review</w:t>
      </w:r>
    </w:p>
    <w:p w14:paraId="2856252A" w14:textId="29D41F32" w:rsidR="004D03A6" w:rsidRDefault="00CB7B9C">
      <w:r>
        <w:t>ENGLISH</w:t>
      </w:r>
    </w:p>
    <w:p w14:paraId="49BD7D68" w14:textId="4743176E" w:rsidR="00CB7B9C" w:rsidRDefault="00CB7B9C">
      <w:r>
        <w:t>1.AVENGERS : ENDGAME</w:t>
      </w:r>
    </w:p>
    <w:p w14:paraId="0ECD9ACB" w14:textId="4916AEE0" w:rsidR="00011BCE" w:rsidRDefault="00CB7B9C" w:rsidP="00CB7B9C">
      <w:pPr>
        <w:pStyle w:val="ListParagraph"/>
        <w:numPr>
          <w:ilvl w:val="1"/>
          <w:numId w:val="15"/>
        </w:numPr>
      </w:pPr>
      <w:r>
        <w:t>Language-English</w:t>
      </w:r>
    </w:p>
    <w:p w14:paraId="72F250F0" w14:textId="50231B78" w:rsidR="00011BCE" w:rsidRDefault="00923EE4" w:rsidP="00CB7B9C">
      <w:pPr>
        <w:pStyle w:val="ListParagraph"/>
        <w:numPr>
          <w:ilvl w:val="1"/>
          <w:numId w:val="15"/>
        </w:numPr>
      </w:pPr>
      <w:r>
        <w:t xml:space="preserve">Overview-After the devastating events of Avengers: Infinity War (2018), the universe is in ruins. With the help of remaining allies, the Avengers assemble once more in order to reverse </w:t>
      </w:r>
      <w:proofErr w:type="spellStart"/>
      <w:r>
        <w:t>Thanos</w:t>
      </w:r>
      <w:proofErr w:type="spellEnd"/>
      <w:r>
        <w:t xml:space="preserve">' action and restore </w:t>
      </w:r>
      <w:r w:rsidR="00EA190C">
        <w:t>balance to the universe.</w:t>
      </w:r>
    </w:p>
    <w:p w14:paraId="0ED83B34" w14:textId="3855A53B" w:rsidR="00CB7B9C" w:rsidRDefault="00EA190C" w:rsidP="00CB7B9C">
      <w:pPr>
        <w:pStyle w:val="ListParagraph"/>
        <w:numPr>
          <w:ilvl w:val="1"/>
          <w:numId w:val="15"/>
        </w:numPr>
      </w:pPr>
      <w:r>
        <w:t>Ratings-8.4</w:t>
      </w:r>
    </w:p>
    <w:p w14:paraId="302812AC" w14:textId="299ED493" w:rsidR="00CB7B9C" w:rsidRDefault="00EA190C" w:rsidP="00CB7B9C">
      <w:pPr>
        <w:pStyle w:val="ListParagraph"/>
        <w:numPr>
          <w:ilvl w:val="1"/>
          <w:numId w:val="15"/>
        </w:numPr>
      </w:pPr>
      <w:r>
        <w:t>Genres-Action Adventure drama</w:t>
      </w:r>
    </w:p>
    <w:p w14:paraId="09FF0648" w14:textId="78B6ECDB" w:rsidR="00011BCE" w:rsidRDefault="00011BCE" w:rsidP="00CB7B9C">
      <w:pPr>
        <w:pStyle w:val="ListParagraph"/>
        <w:numPr>
          <w:ilvl w:val="1"/>
          <w:numId w:val="15"/>
        </w:numPr>
      </w:pPr>
      <w:r>
        <w:t xml:space="preserve">Release </w:t>
      </w:r>
      <w:r w:rsidR="000B5B76">
        <w:t>date-April26,2019</w:t>
      </w:r>
    </w:p>
    <w:p w14:paraId="49EBAE67" w14:textId="7AF6D434" w:rsidR="00011BCE" w:rsidRDefault="00011BCE" w:rsidP="00CB7B9C">
      <w:pPr>
        <w:pStyle w:val="ListParagraph"/>
        <w:numPr>
          <w:ilvl w:val="1"/>
          <w:numId w:val="15"/>
        </w:numPr>
      </w:pPr>
      <w:r>
        <w:t xml:space="preserve">Origin </w:t>
      </w:r>
      <w:r w:rsidR="000B5B76">
        <w:t>country-United states</w:t>
      </w:r>
    </w:p>
    <w:p w14:paraId="154D9A95" w14:textId="57D55331" w:rsidR="00011BCE" w:rsidRDefault="00EA190C" w:rsidP="00CB7B9C">
      <w:pPr>
        <w:pStyle w:val="ListParagraph"/>
        <w:numPr>
          <w:ilvl w:val="1"/>
          <w:numId w:val="15"/>
        </w:numPr>
      </w:pPr>
      <w:r>
        <w:t xml:space="preserve">Budget-35.6crores </w:t>
      </w:r>
      <w:r w:rsidR="000B5B76">
        <w:t>USD</w:t>
      </w:r>
    </w:p>
    <w:p w14:paraId="5C43167F" w14:textId="4CEC9F7B" w:rsidR="00011BCE" w:rsidRDefault="00011BCE" w:rsidP="00CB7B9C">
      <w:pPr>
        <w:pStyle w:val="ListParagraph"/>
        <w:numPr>
          <w:ilvl w:val="1"/>
          <w:numId w:val="15"/>
        </w:numPr>
      </w:pPr>
      <w:r>
        <w:t xml:space="preserve">Vote </w:t>
      </w:r>
      <w:r w:rsidR="000B5B76">
        <w:t>count-1.1M</w:t>
      </w:r>
    </w:p>
    <w:p w14:paraId="14C2E23A" w14:textId="07BCC59D" w:rsidR="00011BCE" w:rsidRDefault="00011BCE" w:rsidP="00011BCE">
      <w:pPr>
        <w:pStyle w:val="ListParagraph"/>
        <w:numPr>
          <w:ilvl w:val="1"/>
          <w:numId w:val="15"/>
        </w:numPr>
      </w:pPr>
      <w:r>
        <w:t>Review</w:t>
      </w:r>
    </w:p>
    <w:p w14:paraId="136D879E" w14:textId="77777777" w:rsidR="00011BCE" w:rsidRDefault="00011BCE"/>
    <w:p w14:paraId="6BF862E1" w14:textId="64C3B19B" w:rsidR="00011BCE" w:rsidRDefault="001B147C">
      <w:r>
        <w:t xml:space="preserve">2.THE LORDS OF THE </w:t>
      </w:r>
      <w:r w:rsidR="003943FC">
        <w:t>RINGS: THE RETURN OF THE KING</w:t>
      </w:r>
    </w:p>
    <w:p w14:paraId="12636B7C" w14:textId="360D3093" w:rsidR="00011BCE" w:rsidRDefault="003943FC" w:rsidP="003943FC">
      <w:pPr>
        <w:pStyle w:val="ListParagraph"/>
        <w:numPr>
          <w:ilvl w:val="1"/>
          <w:numId w:val="15"/>
        </w:numPr>
      </w:pPr>
      <w:r>
        <w:t>Language-English</w:t>
      </w:r>
    </w:p>
    <w:p w14:paraId="48E81E11" w14:textId="06C8851A" w:rsidR="00011BCE" w:rsidRDefault="00861076" w:rsidP="003943FC">
      <w:pPr>
        <w:pStyle w:val="ListParagraph"/>
        <w:numPr>
          <w:ilvl w:val="1"/>
          <w:numId w:val="15"/>
        </w:numPr>
      </w:pPr>
      <w:r>
        <w:t xml:space="preserve">Overview-Gandalf and Aragorn lead the World of Men against </w:t>
      </w:r>
      <w:proofErr w:type="spellStart"/>
      <w:r>
        <w:t>Sauron's</w:t>
      </w:r>
      <w:proofErr w:type="spellEnd"/>
      <w:r>
        <w:t xml:space="preserve"> army to draw his gaze from Frodo and Sam as they approach Mount Doom with the One Ring.</w:t>
      </w:r>
    </w:p>
    <w:p w14:paraId="35071FF5" w14:textId="23BD79B8" w:rsidR="00011BCE" w:rsidRDefault="00861076" w:rsidP="003943FC">
      <w:pPr>
        <w:pStyle w:val="ListParagraph"/>
        <w:numPr>
          <w:ilvl w:val="1"/>
          <w:numId w:val="15"/>
        </w:numPr>
      </w:pPr>
      <w:r>
        <w:t>Ratings-9.0</w:t>
      </w:r>
    </w:p>
    <w:p w14:paraId="5ACFB0BF" w14:textId="3248DBF2" w:rsidR="00011BCE" w:rsidRDefault="00861076" w:rsidP="003943FC">
      <w:pPr>
        <w:pStyle w:val="ListParagraph"/>
        <w:numPr>
          <w:ilvl w:val="1"/>
          <w:numId w:val="15"/>
        </w:numPr>
      </w:pPr>
      <w:r>
        <w:t>Genres-Action Adventure drama</w:t>
      </w:r>
    </w:p>
    <w:p w14:paraId="149916AD" w14:textId="3B5EF603" w:rsidR="00011BCE" w:rsidRDefault="00011BCE" w:rsidP="003943FC">
      <w:pPr>
        <w:pStyle w:val="ListParagraph"/>
        <w:numPr>
          <w:ilvl w:val="1"/>
          <w:numId w:val="15"/>
        </w:numPr>
      </w:pPr>
      <w:r>
        <w:t xml:space="preserve">Release </w:t>
      </w:r>
      <w:r w:rsidR="00861076">
        <w:t>date-</w:t>
      </w:r>
      <w:proofErr w:type="spellStart"/>
      <w:r w:rsidR="00861076">
        <w:t>december</w:t>
      </w:r>
      <w:proofErr w:type="spellEnd"/>
      <w:r w:rsidR="00861076">
        <w:t xml:space="preserve"> 17,2003</w:t>
      </w:r>
    </w:p>
    <w:p w14:paraId="4E3DB43D" w14:textId="2C6BC1A8" w:rsidR="00011BCE" w:rsidRDefault="00011BCE" w:rsidP="003943FC">
      <w:pPr>
        <w:pStyle w:val="ListParagraph"/>
        <w:numPr>
          <w:ilvl w:val="1"/>
          <w:numId w:val="15"/>
        </w:numPr>
      </w:pPr>
      <w:r>
        <w:t xml:space="preserve">Origin </w:t>
      </w:r>
      <w:r w:rsidR="003943FC">
        <w:t>country-United states</w:t>
      </w:r>
    </w:p>
    <w:p w14:paraId="7FCF17C1" w14:textId="048E58F5" w:rsidR="00011BCE" w:rsidRDefault="0097132B" w:rsidP="003943FC">
      <w:pPr>
        <w:pStyle w:val="ListParagraph"/>
        <w:numPr>
          <w:ilvl w:val="1"/>
          <w:numId w:val="15"/>
        </w:numPr>
      </w:pPr>
      <w:r>
        <w:t>Budget-9.4crores USD</w:t>
      </w:r>
    </w:p>
    <w:p w14:paraId="15BF64E7" w14:textId="1CAFF2CA" w:rsidR="00011BCE" w:rsidRDefault="00011BCE" w:rsidP="003943FC">
      <w:pPr>
        <w:pStyle w:val="ListParagraph"/>
        <w:numPr>
          <w:ilvl w:val="1"/>
          <w:numId w:val="15"/>
        </w:numPr>
      </w:pPr>
      <w:r>
        <w:t xml:space="preserve">Vote </w:t>
      </w:r>
      <w:r w:rsidR="00861076">
        <w:t>count-1.8M</w:t>
      </w:r>
    </w:p>
    <w:p w14:paraId="6A8EBF64" w14:textId="4014F140" w:rsidR="00011BCE" w:rsidRDefault="00011BCE" w:rsidP="00011BCE">
      <w:pPr>
        <w:pStyle w:val="ListParagraph"/>
        <w:numPr>
          <w:ilvl w:val="1"/>
          <w:numId w:val="15"/>
        </w:numPr>
      </w:pPr>
      <w:r>
        <w:t>Review</w:t>
      </w:r>
    </w:p>
    <w:p w14:paraId="0151587E" w14:textId="7490C91E" w:rsidR="00011BCE" w:rsidRDefault="006A2C38">
      <w:r>
        <w:t>3.INTERSTELLAR</w:t>
      </w:r>
    </w:p>
    <w:p w14:paraId="32EB0F7D" w14:textId="2E4E54A7" w:rsidR="0097132B" w:rsidRDefault="0097132B" w:rsidP="006A2C38">
      <w:pPr>
        <w:pStyle w:val="ListParagraph"/>
        <w:numPr>
          <w:ilvl w:val="1"/>
          <w:numId w:val="15"/>
        </w:numPr>
      </w:pPr>
      <w:r>
        <w:t>Language-English</w:t>
      </w:r>
    </w:p>
    <w:p w14:paraId="59D1021F" w14:textId="4A826437" w:rsidR="0097132B" w:rsidRDefault="00C37610" w:rsidP="006A2C38">
      <w:pPr>
        <w:pStyle w:val="ListParagraph"/>
        <w:numPr>
          <w:ilvl w:val="1"/>
          <w:numId w:val="15"/>
        </w:numPr>
      </w:pPr>
      <w:r>
        <w:t>Overview-A team of explorers travel through a wormhole in space in an attempt to ensure humanity’s survival.</w:t>
      </w:r>
    </w:p>
    <w:p w14:paraId="4D5B061D" w14:textId="42C61E05" w:rsidR="000431E8" w:rsidRDefault="00914EE2" w:rsidP="000431E8">
      <w:pPr>
        <w:pStyle w:val="ListParagraph"/>
        <w:numPr>
          <w:ilvl w:val="1"/>
          <w:numId w:val="15"/>
        </w:numPr>
      </w:pPr>
      <w:r>
        <w:t>Ratings-8.6</w:t>
      </w:r>
    </w:p>
    <w:p w14:paraId="030425E8" w14:textId="69640475" w:rsidR="0097132B" w:rsidRDefault="00315567" w:rsidP="000431E8">
      <w:pPr>
        <w:pStyle w:val="ListParagraph"/>
        <w:numPr>
          <w:ilvl w:val="1"/>
          <w:numId w:val="15"/>
        </w:numPr>
      </w:pPr>
      <w:r>
        <w:t>Genres-drama adventure, sci-fi</w:t>
      </w:r>
    </w:p>
    <w:p w14:paraId="4CADE16F" w14:textId="1EEC3586" w:rsidR="000431E8" w:rsidRDefault="0097132B" w:rsidP="000431E8">
      <w:pPr>
        <w:pStyle w:val="ListParagraph"/>
        <w:numPr>
          <w:ilvl w:val="1"/>
          <w:numId w:val="15"/>
        </w:numPr>
      </w:pPr>
      <w:r>
        <w:t xml:space="preserve">Release </w:t>
      </w:r>
      <w:r w:rsidR="00315567">
        <w:t>date- November</w:t>
      </w:r>
      <w:r w:rsidR="00DB2443">
        <w:t xml:space="preserve"> 7,2014</w:t>
      </w:r>
    </w:p>
    <w:p w14:paraId="5DDF45EA" w14:textId="2FDCC384" w:rsidR="0097132B" w:rsidRDefault="0097132B" w:rsidP="000431E8">
      <w:pPr>
        <w:pStyle w:val="ListParagraph"/>
        <w:numPr>
          <w:ilvl w:val="1"/>
          <w:numId w:val="15"/>
        </w:numPr>
      </w:pPr>
      <w:r>
        <w:t>Origin country-United states</w:t>
      </w:r>
    </w:p>
    <w:p w14:paraId="20D12000" w14:textId="17282787" w:rsidR="0097132B" w:rsidRDefault="00914EE2" w:rsidP="000431E8">
      <w:pPr>
        <w:pStyle w:val="ListParagraph"/>
        <w:numPr>
          <w:ilvl w:val="1"/>
          <w:numId w:val="15"/>
        </w:numPr>
      </w:pPr>
      <w:r>
        <w:t>Budget-16.5</w:t>
      </w:r>
      <w:r w:rsidR="00315567">
        <w:t xml:space="preserve"> crores USD</w:t>
      </w:r>
    </w:p>
    <w:p w14:paraId="5EEE89A4" w14:textId="4F1A15ED" w:rsidR="0097132B" w:rsidRDefault="0097132B" w:rsidP="000431E8">
      <w:pPr>
        <w:pStyle w:val="ListParagraph"/>
        <w:numPr>
          <w:ilvl w:val="1"/>
          <w:numId w:val="15"/>
        </w:numPr>
      </w:pPr>
      <w:r>
        <w:t xml:space="preserve">Vote </w:t>
      </w:r>
      <w:r w:rsidR="00315567">
        <w:t>count-1.8 M</w:t>
      </w:r>
    </w:p>
    <w:p w14:paraId="002332DF" w14:textId="715FFB71" w:rsidR="0097132B" w:rsidRDefault="0097132B" w:rsidP="0097132B">
      <w:pPr>
        <w:pStyle w:val="ListParagraph"/>
        <w:numPr>
          <w:ilvl w:val="1"/>
          <w:numId w:val="15"/>
        </w:numPr>
      </w:pPr>
      <w:r>
        <w:t>Review</w:t>
      </w:r>
    </w:p>
    <w:p w14:paraId="3B152B4C" w14:textId="11754772" w:rsidR="0097132B" w:rsidRDefault="00C14A8C" w:rsidP="0097132B">
      <w:pPr>
        <w:pStyle w:val="ListParagraph"/>
      </w:pPr>
      <w:r>
        <w:t>4.DJANGO UNCHAINED</w:t>
      </w:r>
    </w:p>
    <w:p w14:paraId="449C3103" w14:textId="7639409C" w:rsidR="005F147E" w:rsidRDefault="005F147E" w:rsidP="00C14A8C">
      <w:pPr>
        <w:pStyle w:val="ListParagraph"/>
        <w:numPr>
          <w:ilvl w:val="1"/>
          <w:numId w:val="15"/>
        </w:numPr>
      </w:pPr>
      <w:r>
        <w:t>Language-English</w:t>
      </w:r>
    </w:p>
    <w:p w14:paraId="28B77322" w14:textId="3254420A" w:rsidR="005F147E" w:rsidRDefault="00ED3877" w:rsidP="00C14A8C">
      <w:pPr>
        <w:pStyle w:val="ListParagraph"/>
        <w:numPr>
          <w:ilvl w:val="1"/>
          <w:numId w:val="15"/>
        </w:numPr>
      </w:pPr>
      <w:r>
        <w:t>Overview-With the help of a German bounty-hunter, a freed slave sets out to rescue his wife from a brutal plantation-owner in Mississippi.</w:t>
      </w:r>
    </w:p>
    <w:p w14:paraId="4A175C4A" w14:textId="1174E6E9" w:rsidR="005F147E" w:rsidRDefault="00ED3877" w:rsidP="00C14A8C">
      <w:pPr>
        <w:pStyle w:val="ListParagraph"/>
        <w:numPr>
          <w:ilvl w:val="1"/>
          <w:numId w:val="15"/>
        </w:numPr>
      </w:pPr>
      <w:r>
        <w:t>Ratings-8.4</w:t>
      </w:r>
    </w:p>
    <w:p w14:paraId="11AC60A3" w14:textId="42071DBF" w:rsidR="005F147E" w:rsidRDefault="00ED3877" w:rsidP="00C14A8C">
      <w:pPr>
        <w:pStyle w:val="ListParagraph"/>
        <w:numPr>
          <w:ilvl w:val="1"/>
          <w:numId w:val="15"/>
        </w:numPr>
      </w:pPr>
      <w:r>
        <w:t>Genres-</w:t>
      </w:r>
      <w:proofErr w:type="spellStart"/>
      <w:r>
        <w:t>drama,western</w:t>
      </w:r>
      <w:proofErr w:type="spellEnd"/>
    </w:p>
    <w:p w14:paraId="409235D5" w14:textId="1D3C2D41" w:rsidR="005F147E" w:rsidRDefault="005F147E" w:rsidP="00C14A8C">
      <w:pPr>
        <w:pStyle w:val="ListParagraph"/>
        <w:numPr>
          <w:ilvl w:val="1"/>
          <w:numId w:val="15"/>
        </w:numPr>
      </w:pPr>
      <w:r>
        <w:t xml:space="preserve">Release </w:t>
      </w:r>
      <w:r w:rsidR="00ED3877">
        <w:t>date-25 december,</w:t>
      </w:r>
      <w:r w:rsidR="00B503DE">
        <w:t>2012</w:t>
      </w:r>
    </w:p>
    <w:p w14:paraId="4C613C96" w14:textId="651CBC0C" w:rsidR="005F147E" w:rsidRDefault="005F147E" w:rsidP="00C14A8C">
      <w:pPr>
        <w:pStyle w:val="ListParagraph"/>
        <w:numPr>
          <w:ilvl w:val="1"/>
          <w:numId w:val="15"/>
        </w:numPr>
      </w:pPr>
      <w:r>
        <w:t>Origin country-United states</w:t>
      </w:r>
    </w:p>
    <w:p w14:paraId="3D55942B" w14:textId="48EE1FA2" w:rsidR="005F147E" w:rsidRDefault="00ED3877" w:rsidP="00C14A8C">
      <w:pPr>
        <w:pStyle w:val="ListParagraph"/>
        <w:numPr>
          <w:ilvl w:val="1"/>
          <w:numId w:val="15"/>
        </w:numPr>
      </w:pPr>
      <w:r>
        <w:t>Budget-10crores USD</w:t>
      </w:r>
    </w:p>
    <w:p w14:paraId="11252EA1" w14:textId="1A8BF5D8" w:rsidR="005F147E" w:rsidRDefault="005F147E" w:rsidP="00C14A8C">
      <w:pPr>
        <w:pStyle w:val="ListParagraph"/>
        <w:numPr>
          <w:ilvl w:val="1"/>
          <w:numId w:val="15"/>
        </w:numPr>
      </w:pPr>
      <w:r>
        <w:t xml:space="preserve">Vote </w:t>
      </w:r>
      <w:r w:rsidR="00ED3877">
        <w:t>count-1.5 M</w:t>
      </w:r>
    </w:p>
    <w:p w14:paraId="5A7A865E" w14:textId="362BC4D6" w:rsidR="005F147E" w:rsidRDefault="005F147E" w:rsidP="005F147E">
      <w:pPr>
        <w:pStyle w:val="ListParagraph"/>
        <w:numPr>
          <w:ilvl w:val="1"/>
          <w:numId w:val="15"/>
        </w:numPr>
      </w:pPr>
      <w:r>
        <w:t>Review</w:t>
      </w:r>
    </w:p>
    <w:p w14:paraId="358C23D6" w14:textId="028B0F6A" w:rsidR="005F147E" w:rsidRDefault="00BF0617" w:rsidP="005F147E">
      <w:pPr>
        <w:pStyle w:val="ListParagraph"/>
      </w:pPr>
      <w:r>
        <w:t>5.COCO</w:t>
      </w:r>
    </w:p>
    <w:p w14:paraId="2981A09D" w14:textId="77777777" w:rsidR="005F147E" w:rsidRDefault="005F147E"/>
    <w:p w14:paraId="01F10335" w14:textId="033AC082" w:rsidR="005F147E" w:rsidRDefault="005F147E" w:rsidP="00BF0617">
      <w:pPr>
        <w:pStyle w:val="ListParagraph"/>
        <w:numPr>
          <w:ilvl w:val="1"/>
          <w:numId w:val="15"/>
        </w:numPr>
      </w:pPr>
      <w:r>
        <w:t>Language-English</w:t>
      </w:r>
    </w:p>
    <w:p w14:paraId="35B1D841" w14:textId="74729A9D" w:rsidR="005F147E" w:rsidRDefault="007C1B8B" w:rsidP="00BF0617">
      <w:pPr>
        <w:pStyle w:val="ListParagraph"/>
        <w:numPr>
          <w:ilvl w:val="1"/>
          <w:numId w:val="15"/>
        </w:numPr>
      </w:pPr>
      <w:r>
        <w:t>Overview-Aspiring musician Miguel, confronted with his family's ancestral ban on music, enters the Land of the Dead to find his great-great-grandfather, a legendary singer.</w:t>
      </w:r>
    </w:p>
    <w:p w14:paraId="67E93D0E" w14:textId="234A7752" w:rsidR="005F147E" w:rsidRDefault="007C1B8B" w:rsidP="00BF0617">
      <w:pPr>
        <w:pStyle w:val="ListParagraph"/>
        <w:numPr>
          <w:ilvl w:val="1"/>
          <w:numId w:val="15"/>
        </w:numPr>
      </w:pPr>
      <w:r>
        <w:t>Ratings-8.4</w:t>
      </w:r>
    </w:p>
    <w:p w14:paraId="75605CFD" w14:textId="3CDF2D10" w:rsidR="005F147E" w:rsidRDefault="005E2C80" w:rsidP="00BF0617">
      <w:pPr>
        <w:pStyle w:val="ListParagraph"/>
        <w:numPr>
          <w:ilvl w:val="1"/>
          <w:numId w:val="15"/>
        </w:numPr>
      </w:pPr>
      <w:r>
        <w:t>Genres-Animation, adventure, comedy</w:t>
      </w:r>
    </w:p>
    <w:p w14:paraId="7CF45BDD" w14:textId="136DBAD2" w:rsidR="005F147E" w:rsidRDefault="005F147E" w:rsidP="00BF0617">
      <w:pPr>
        <w:pStyle w:val="ListParagraph"/>
        <w:numPr>
          <w:ilvl w:val="1"/>
          <w:numId w:val="15"/>
        </w:numPr>
      </w:pPr>
      <w:r>
        <w:t xml:space="preserve">Release </w:t>
      </w:r>
      <w:r w:rsidR="005E2C80">
        <w:t>date-</w:t>
      </w:r>
      <w:proofErr w:type="spellStart"/>
      <w:r w:rsidR="005E2C80">
        <w:t>november</w:t>
      </w:r>
      <w:proofErr w:type="spellEnd"/>
      <w:r w:rsidR="005E2C80">
        <w:t xml:space="preserve"> 22,20</w:t>
      </w:r>
      <w:r w:rsidR="00221B54">
        <w:t>17</w:t>
      </w:r>
    </w:p>
    <w:p w14:paraId="3A8D0FAC" w14:textId="1B763CB9" w:rsidR="005F147E" w:rsidRDefault="005F147E" w:rsidP="00BF0617">
      <w:pPr>
        <w:pStyle w:val="ListParagraph"/>
        <w:numPr>
          <w:ilvl w:val="1"/>
          <w:numId w:val="15"/>
        </w:numPr>
      </w:pPr>
      <w:r>
        <w:t>Origin country-United states</w:t>
      </w:r>
    </w:p>
    <w:p w14:paraId="02D1BC06" w14:textId="24EDEAF4" w:rsidR="005F147E" w:rsidRDefault="00221B54" w:rsidP="00BF0617">
      <w:pPr>
        <w:pStyle w:val="ListParagraph"/>
        <w:numPr>
          <w:ilvl w:val="1"/>
          <w:numId w:val="15"/>
        </w:numPr>
      </w:pPr>
      <w:r>
        <w:t>Budget</w:t>
      </w:r>
      <w:r w:rsidR="004D4278">
        <w:t>-</w:t>
      </w:r>
      <w:r>
        <w:t>$175 Millions</w:t>
      </w:r>
    </w:p>
    <w:p w14:paraId="484D784C" w14:textId="550E324E" w:rsidR="005F147E" w:rsidRDefault="005F147E" w:rsidP="00BF0617">
      <w:pPr>
        <w:pStyle w:val="ListParagraph"/>
        <w:numPr>
          <w:ilvl w:val="1"/>
          <w:numId w:val="15"/>
        </w:numPr>
      </w:pPr>
      <w:r>
        <w:t xml:space="preserve">Vote </w:t>
      </w:r>
      <w:r w:rsidR="005E2C80">
        <w:t>count-502k</w:t>
      </w:r>
    </w:p>
    <w:p w14:paraId="5F0CDAFE" w14:textId="333FA90F" w:rsidR="005F147E" w:rsidRDefault="005F147E" w:rsidP="005F147E">
      <w:pPr>
        <w:pStyle w:val="ListParagraph"/>
        <w:numPr>
          <w:ilvl w:val="1"/>
          <w:numId w:val="15"/>
        </w:numPr>
      </w:pPr>
      <w:r>
        <w:t>Review</w:t>
      </w:r>
    </w:p>
    <w:p w14:paraId="0B3A24E2" w14:textId="77777777" w:rsidR="005F147E" w:rsidRDefault="005F147E"/>
    <w:p w14:paraId="50A5A713" w14:textId="77777777" w:rsidR="005F147E" w:rsidRDefault="005F147E"/>
    <w:p w14:paraId="382B9D3B" w14:textId="77777777" w:rsidR="0097132B" w:rsidRDefault="0097132B"/>
    <w:p w14:paraId="5F22B3F7" w14:textId="77777777" w:rsidR="004D03A6" w:rsidRDefault="004D03A6"/>
    <w:p w14:paraId="515EFAF9" w14:textId="77777777" w:rsidR="004D03A6" w:rsidRDefault="004D03A6"/>
    <w:p w14:paraId="43CF000B" w14:textId="77777777" w:rsidR="004D03A6" w:rsidRDefault="004D03A6"/>
    <w:p w14:paraId="76D0AC03" w14:textId="21CDA66B" w:rsidR="00E94641" w:rsidRDefault="00E94641"/>
    <w:sectPr w:rsidR="00E9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C8DA7" w14:textId="77777777" w:rsidR="000431E8" w:rsidRDefault="000431E8" w:rsidP="000431E8">
      <w:pPr>
        <w:spacing w:line="240" w:lineRule="auto"/>
      </w:pPr>
      <w:r>
        <w:separator/>
      </w:r>
    </w:p>
  </w:endnote>
  <w:endnote w:type="continuationSeparator" w:id="0">
    <w:p w14:paraId="56AFDB53" w14:textId="77777777" w:rsidR="000431E8" w:rsidRDefault="000431E8" w:rsidP="000431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DB639" w14:textId="77777777" w:rsidR="000431E8" w:rsidRDefault="000431E8" w:rsidP="000431E8">
      <w:pPr>
        <w:spacing w:line="240" w:lineRule="auto"/>
      </w:pPr>
      <w:r>
        <w:separator/>
      </w:r>
    </w:p>
  </w:footnote>
  <w:footnote w:type="continuationSeparator" w:id="0">
    <w:p w14:paraId="6141722B" w14:textId="77777777" w:rsidR="000431E8" w:rsidRDefault="000431E8" w:rsidP="000431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3903FEB"/>
    <w:multiLevelType w:val="hybridMultilevel"/>
    <w:tmpl w:val="13305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B8D3FC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904A8"/>
    <w:multiLevelType w:val="hybridMultilevel"/>
    <w:tmpl w:val="D816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062A3F"/>
    <w:multiLevelType w:val="hybridMultilevel"/>
    <w:tmpl w:val="82CC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50662686">
    <w:abstractNumId w:val="11"/>
  </w:num>
  <w:num w:numId="2" w16cid:durableId="672101529">
    <w:abstractNumId w:val="10"/>
  </w:num>
  <w:num w:numId="3" w16cid:durableId="4551500">
    <w:abstractNumId w:val="16"/>
  </w:num>
  <w:num w:numId="4" w16cid:durableId="399131929">
    <w:abstractNumId w:val="12"/>
  </w:num>
  <w:num w:numId="5" w16cid:durableId="509028504">
    <w:abstractNumId w:val="9"/>
  </w:num>
  <w:num w:numId="6" w16cid:durableId="73431975">
    <w:abstractNumId w:val="7"/>
  </w:num>
  <w:num w:numId="7" w16cid:durableId="763959181">
    <w:abstractNumId w:val="6"/>
  </w:num>
  <w:num w:numId="8" w16cid:durableId="1537808980">
    <w:abstractNumId w:val="5"/>
  </w:num>
  <w:num w:numId="9" w16cid:durableId="768426408">
    <w:abstractNumId w:val="4"/>
  </w:num>
  <w:num w:numId="10" w16cid:durableId="1109542629">
    <w:abstractNumId w:val="8"/>
  </w:num>
  <w:num w:numId="11" w16cid:durableId="1585383719">
    <w:abstractNumId w:val="3"/>
  </w:num>
  <w:num w:numId="12" w16cid:durableId="733745263">
    <w:abstractNumId w:val="2"/>
  </w:num>
  <w:num w:numId="13" w16cid:durableId="428737397">
    <w:abstractNumId w:val="1"/>
  </w:num>
  <w:num w:numId="14" w16cid:durableId="1199542">
    <w:abstractNumId w:val="0"/>
  </w:num>
  <w:num w:numId="15" w16cid:durableId="1585457546">
    <w:abstractNumId w:val="13"/>
  </w:num>
  <w:num w:numId="16" w16cid:durableId="572199181">
    <w:abstractNumId w:val="14"/>
  </w:num>
  <w:num w:numId="17" w16cid:durableId="6541889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CE"/>
    <w:rsid w:val="000005E5"/>
    <w:rsid w:val="00011BCE"/>
    <w:rsid w:val="00032247"/>
    <w:rsid w:val="000431E8"/>
    <w:rsid w:val="000B5B76"/>
    <w:rsid w:val="000E4A63"/>
    <w:rsid w:val="00121D6E"/>
    <w:rsid w:val="0014185F"/>
    <w:rsid w:val="001B147C"/>
    <w:rsid w:val="001C6FCE"/>
    <w:rsid w:val="001E34AC"/>
    <w:rsid w:val="00221B54"/>
    <w:rsid w:val="00251A3B"/>
    <w:rsid w:val="002F74DE"/>
    <w:rsid w:val="00315567"/>
    <w:rsid w:val="003601C9"/>
    <w:rsid w:val="003943FC"/>
    <w:rsid w:val="003A1B2F"/>
    <w:rsid w:val="003E56CD"/>
    <w:rsid w:val="00442B3C"/>
    <w:rsid w:val="004D03A6"/>
    <w:rsid w:val="004D4278"/>
    <w:rsid w:val="00580F2E"/>
    <w:rsid w:val="005A31F2"/>
    <w:rsid w:val="005E2C80"/>
    <w:rsid w:val="005F147E"/>
    <w:rsid w:val="006460E8"/>
    <w:rsid w:val="006A2C38"/>
    <w:rsid w:val="006C371C"/>
    <w:rsid w:val="006E09C1"/>
    <w:rsid w:val="0072597D"/>
    <w:rsid w:val="00785088"/>
    <w:rsid w:val="007C1B8B"/>
    <w:rsid w:val="00861076"/>
    <w:rsid w:val="008D0644"/>
    <w:rsid w:val="008E5B6D"/>
    <w:rsid w:val="00914EE2"/>
    <w:rsid w:val="00923371"/>
    <w:rsid w:val="00923EE4"/>
    <w:rsid w:val="0097132B"/>
    <w:rsid w:val="00990ED0"/>
    <w:rsid w:val="00AE3C1B"/>
    <w:rsid w:val="00B2597D"/>
    <w:rsid w:val="00B42420"/>
    <w:rsid w:val="00B503DE"/>
    <w:rsid w:val="00BF0617"/>
    <w:rsid w:val="00C14A8C"/>
    <w:rsid w:val="00C213C5"/>
    <w:rsid w:val="00C37610"/>
    <w:rsid w:val="00C91050"/>
    <w:rsid w:val="00CA599F"/>
    <w:rsid w:val="00CB43ED"/>
    <w:rsid w:val="00CB7B9C"/>
    <w:rsid w:val="00CD0AB4"/>
    <w:rsid w:val="00D02793"/>
    <w:rsid w:val="00D437C2"/>
    <w:rsid w:val="00D5109E"/>
    <w:rsid w:val="00D54A8A"/>
    <w:rsid w:val="00D87780"/>
    <w:rsid w:val="00DB2443"/>
    <w:rsid w:val="00E04833"/>
    <w:rsid w:val="00E54286"/>
    <w:rsid w:val="00E54EBA"/>
    <w:rsid w:val="00E94641"/>
    <w:rsid w:val="00EA190C"/>
    <w:rsid w:val="00ED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1D52"/>
  <w15:chartTrackingRefBased/>
  <w15:docId w15:val="{36BFC539-C529-E54D-ADF3-D73B3A9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ListParagraph">
    <w:name w:val="List Paragraph"/>
    <w:basedOn w:val="Normal"/>
    <w:uiPriority w:val="34"/>
    <w:unhideWhenUsed/>
    <w:qFormat/>
    <w:rsid w:val="00E542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31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1E8"/>
  </w:style>
  <w:style w:type="paragraph" w:styleId="Footer">
    <w:name w:val="footer"/>
    <w:basedOn w:val="Normal"/>
    <w:link w:val="FooterChar"/>
    <w:uiPriority w:val="99"/>
    <w:unhideWhenUsed/>
    <w:rsid w:val="000431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8F85084-2551-D843-A03A-CD4F778D75D6%7dtf02786994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%7b68F85084-2551-D843-A03A-CD4F778D75D6%7dtf02786994.dotx</Template>
  <TotalTime>1</TotalTime>
  <Pages>6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 kanti Shit12</dc:creator>
  <cp:keywords/>
  <dc:description/>
  <cp:lastModifiedBy>Subhra kanti Shit12</cp:lastModifiedBy>
  <cp:revision>2</cp:revision>
  <dcterms:created xsi:type="dcterms:W3CDTF">2022-11-07T12:34:00Z</dcterms:created>
  <dcterms:modified xsi:type="dcterms:W3CDTF">2022-11-07T12:34:00Z</dcterms:modified>
</cp:coreProperties>
</file>